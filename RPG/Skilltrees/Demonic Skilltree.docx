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39" w:rsidRDefault="00731439">
      <w:r>
        <w:t>Demonic</w:t>
      </w:r>
    </w:p>
    <w:tbl>
      <w:tblPr>
        <w:tblStyle w:val="TableGrid"/>
        <w:tblW w:w="10864" w:type="dxa"/>
        <w:tblInd w:w="-743" w:type="dxa"/>
        <w:tblLook w:val="04A0" w:firstRow="1" w:lastRow="0" w:firstColumn="1" w:lastColumn="0" w:noHBand="0" w:noVBand="1"/>
      </w:tblPr>
      <w:tblGrid>
        <w:gridCol w:w="1016"/>
        <w:gridCol w:w="1253"/>
        <w:gridCol w:w="1016"/>
        <w:gridCol w:w="1252"/>
        <w:gridCol w:w="1247"/>
        <w:gridCol w:w="1016"/>
        <w:gridCol w:w="1016"/>
        <w:gridCol w:w="1016"/>
        <w:gridCol w:w="1016"/>
        <w:gridCol w:w="1016"/>
      </w:tblGrid>
      <w:tr w:rsidR="00731439" w:rsidTr="00731439">
        <w:tc>
          <w:tcPr>
            <w:tcW w:w="1016" w:type="dxa"/>
          </w:tcPr>
          <w:p w:rsidR="00731439" w:rsidRDefault="00731439">
            <w:r>
              <w:t>Summon Lesser Demon 0/1</w:t>
            </w:r>
          </w:p>
        </w:tc>
        <w:tc>
          <w:tcPr>
            <w:tcW w:w="1253" w:type="dxa"/>
          </w:tcPr>
          <w:p w:rsidR="00731439" w:rsidRDefault="00731439">
            <w:r>
              <w:t>Summon Tormented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Torturer 0/1</w:t>
            </w:r>
          </w:p>
        </w:tc>
        <w:tc>
          <w:tcPr>
            <w:tcW w:w="1252" w:type="dxa"/>
          </w:tcPr>
          <w:p w:rsidR="00731439" w:rsidRDefault="00731439">
            <w:r>
              <w:t>Summon</w:t>
            </w:r>
            <w:r>
              <w:t xml:space="preserve"> Unwanted 0/1</w:t>
            </w:r>
          </w:p>
        </w:tc>
        <w:tc>
          <w:tcPr>
            <w:tcW w:w="1247" w:type="dxa"/>
          </w:tcPr>
          <w:p w:rsidR="00731439" w:rsidRDefault="00731439" w:rsidP="00731439">
            <w:r>
              <w:t>Summon</w:t>
            </w:r>
            <w:r>
              <w:t xml:space="preserve"> Neverwas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Ghoul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Horde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Soul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Wraith 0/1</w:t>
            </w:r>
          </w:p>
        </w:tc>
        <w:tc>
          <w:tcPr>
            <w:tcW w:w="1016" w:type="dxa"/>
          </w:tcPr>
          <w:p w:rsidR="00731439" w:rsidRDefault="00731439">
            <w:r>
              <w:t>Summon</w:t>
            </w:r>
            <w:r>
              <w:t xml:space="preserve"> Evil Aspect 0/1</w:t>
            </w:r>
          </w:p>
        </w:tc>
      </w:tr>
      <w:tr w:rsidR="00731439" w:rsidTr="00731439">
        <w:tc>
          <w:tcPr>
            <w:tcW w:w="1016" w:type="dxa"/>
          </w:tcPr>
          <w:p w:rsidR="00731439" w:rsidRDefault="00731439"/>
        </w:tc>
        <w:tc>
          <w:tcPr>
            <w:tcW w:w="1253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252" w:type="dxa"/>
          </w:tcPr>
          <w:p w:rsidR="00731439" w:rsidRDefault="00731439"/>
        </w:tc>
        <w:tc>
          <w:tcPr>
            <w:tcW w:w="1247" w:type="dxa"/>
          </w:tcPr>
          <w:p w:rsidR="00731439" w:rsidRDefault="00731439">
            <w:r>
              <w:t>Summon Demon 0/1</w:t>
            </w:r>
          </w:p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</w:tr>
      <w:tr w:rsidR="00731439" w:rsidTr="00731439">
        <w:tc>
          <w:tcPr>
            <w:tcW w:w="1016" w:type="dxa"/>
          </w:tcPr>
          <w:p w:rsidR="00731439" w:rsidRDefault="00731439"/>
        </w:tc>
        <w:tc>
          <w:tcPr>
            <w:tcW w:w="1253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252" w:type="dxa"/>
          </w:tcPr>
          <w:p w:rsidR="00731439" w:rsidRDefault="00731439"/>
        </w:tc>
        <w:tc>
          <w:tcPr>
            <w:tcW w:w="1247" w:type="dxa"/>
          </w:tcPr>
          <w:p w:rsidR="00731439" w:rsidRDefault="00731439">
            <w:r>
              <w:t>Aspect of Satan 0/15</w:t>
            </w:r>
          </w:p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  <w:tc>
          <w:tcPr>
            <w:tcW w:w="1016" w:type="dxa"/>
          </w:tcPr>
          <w:p w:rsidR="00731439" w:rsidRDefault="00731439"/>
        </w:tc>
      </w:tr>
    </w:tbl>
    <w:p w:rsidR="00B81587" w:rsidRDefault="00731439">
      <w:bookmarkStart w:id="0" w:name="_GoBack"/>
      <w:bookmarkEnd w:id="0"/>
    </w:p>
    <w:sectPr w:rsidR="00B8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39"/>
    <w:rsid w:val="00731439"/>
    <w:rsid w:val="00747AE4"/>
    <w:rsid w:val="00A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303F3209.dotm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>The Coleshill School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2012-06-15T08:25:00Z</dcterms:created>
  <dcterms:modified xsi:type="dcterms:W3CDTF">2012-06-15T08:34:00Z</dcterms:modified>
</cp:coreProperties>
</file>